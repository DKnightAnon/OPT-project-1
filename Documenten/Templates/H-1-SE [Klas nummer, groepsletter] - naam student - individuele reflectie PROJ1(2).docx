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37111" w14:textId="12CE454F" w:rsidR="001C7418" w:rsidRDefault="001C7418" w:rsidP="009D2A2E">
      <w:pPr>
        <w:pStyle w:val="Heading1"/>
      </w:pPr>
      <w:r>
        <w:t>Individueel reflectieverslag Project 1</w:t>
      </w:r>
    </w:p>
    <w:p w14:paraId="3ABC2F7E" w14:textId="47703453" w:rsidR="00FA0046" w:rsidRPr="00666933" w:rsidRDefault="00666933" w:rsidP="00093A05">
      <w:pPr>
        <w:spacing w:after="0" w:line="240" w:lineRule="auto"/>
        <w:rPr>
          <w:sz w:val="20"/>
          <w:szCs w:val="20"/>
        </w:rPr>
      </w:pPr>
      <w:r w:rsidRPr="00666933">
        <w:rPr>
          <w:sz w:val="20"/>
          <w:szCs w:val="20"/>
        </w:rPr>
        <w:t xml:space="preserve">Naam: </w:t>
      </w:r>
    </w:p>
    <w:p w14:paraId="369436D5" w14:textId="06445959" w:rsidR="00666933" w:rsidRPr="00666933" w:rsidRDefault="00666933" w:rsidP="00093A05">
      <w:pPr>
        <w:spacing w:after="0" w:line="240" w:lineRule="auto"/>
        <w:rPr>
          <w:sz w:val="20"/>
          <w:szCs w:val="20"/>
        </w:rPr>
      </w:pPr>
      <w:r w:rsidRPr="00666933">
        <w:rPr>
          <w:sz w:val="20"/>
          <w:szCs w:val="20"/>
        </w:rPr>
        <w:t>Studentnummer:</w:t>
      </w:r>
      <w:r w:rsidRPr="00666933">
        <w:rPr>
          <w:sz w:val="20"/>
          <w:szCs w:val="20"/>
        </w:rPr>
        <w:br/>
        <w:t>projectgroep:</w:t>
      </w:r>
    </w:p>
    <w:p w14:paraId="0B9A3F5F" w14:textId="77777777" w:rsidR="004D0B02" w:rsidRPr="004D0B02" w:rsidRDefault="004D0B02" w:rsidP="004D0B02">
      <w:pPr>
        <w:rPr>
          <w:rFonts w:cstheme="minorHAnsi"/>
          <w:b/>
          <w:color w:val="000000"/>
          <w:shd w:val="clear" w:color="auto" w:fill="FEFEFE"/>
        </w:rPr>
      </w:pPr>
    </w:p>
    <w:p w14:paraId="295239AF" w14:textId="7747160D" w:rsidR="00EA6D94" w:rsidRDefault="00666933" w:rsidP="000F340A">
      <w:pPr>
        <w:pStyle w:val="ListParagraph"/>
        <w:numPr>
          <w:ilvl w:val="0"/>
          <w:numId w:val="12"/>
        </w:numPr>
        <w:rPr>
          <w:rFonts w:cstheme="minorHAnsi"/>
          <w:b/>
          <w:color w:val="000000"/>
          <w:shd w:val="clear" w:color="auto" w:fill="FEFEFE"/>
        </w:rPr>
      </w:pPr>
      <w:r>
        <w:rPr>
          <w:rFonts w:cstheme="minorHAnsi"/>
          <w:b/>
          <w:color w:val="000000"/>
          <w:shd w:val="clear" w:color="auto" w:fill="FEFEFE"/>
        </w:rPr>
        <w:t>Individuele reflectie</w:t>
      </w:r>
    </w:p>
    <w:p w14:paraId="418B29C5" w14:textId="142BF384" w:rsidR="004D0B02" w:rsidRPr="00EA6D94" w:rsidRDefault="00666933" w:rsidP="00EA6D94">
      <w:pPr>
        <w:rPr>
          <w:rFonts w:cstheme="minorHAnsi"/>
          <w:b/>
          <w:color w:val="000000"/>
          <w:shd w:val="clear" w:color="auto" w:fill="FEFEFE"/>
        </w:rPr>
      </w:pPr>
      <w:r>
        <w:rPr>
          <w:rFonts w:cstheme="minorHAnsi"/>
          <w:bCs/>
          <w:color w:val="000000"/>
          <w:shd w:val="clear" w:color="auto" w:fill="FEFEFE"/>
        </w:rPr>
        <w:t xml:space="preserve">Reflecteer in max. 150 woorden op jouw bijdrage aan de projectgroep. Denk aan: wat was echt aan jou te danken? Welke keuzes heb je gemaakt? Welke bijdrage heb jij geleverd aan een goede samenwerking? </w:t>
      </w:r>
    </w:p>
    <w:p w14:paraId="51EDE792" w14:textId="77777777" w:rsidR="004D0B02" w:rsidRPr="004D0B02" w:rsidRDefault="004D0B02" w:rsidP="004D0B02">
      <w:pPr>
        <w:rPr>
          <w:rFonts w:cstheme="minorHAnsi"/>
          <w:b/>
          <w:color w:val="000000"/>
          <w:shd w:val="clear" w:color="auto" w:fill="FEFEFE"/>
        </w:rPr>
      </w:pPr>
    </w:p>
    <w:p w14:paraId="449DF27D" w14:textId="7D6E70B8" w:rsidR="002E3ECD" w:rsidRDefault="002E3ECD" w:rsidP="000F340A">
      <w:pPr>
        <w:pStyle w:val="ListParagraph"/>
        <w:numPr>
          <w:ilvl w:val="0"/>
          <w:numId w:val="12"/>
        </w:numPr>
        <w:rPr>
          <w:rFonts w:cstheme="minorHAnsi"/>
          <w:b/>
          <w:color w:val="000000"/>
          <w:shd w:val="clear" w:color="auto" w:fill="FEFEFE"/>
        </w:rPr>
      </w:pPr>
      <w:r w:rsidRPr="000F340A">
        <w:rPr>
          <w:rFonts w:cstheme="minorHAnsi"/>
          <w:b/>
          <w:color w:val="000000"/>
          <w:shd w:val="clear" w:color="auto" w:fill="FEFEFE"/>
        </w:rPr>
        <w:t>Individuele bijdrage aan het project</w:t>
      </w:r>
    </w:p>
    <w:p w14:paraId="10E73629" w14:textId="02812840" w:rsidR="000F340A" w:rsidRPr="000F340A" w:rsidRDefault="000F340A" w:rsidP="000F340A">
      <w:pPr>
        <w:rPr>
          <w:rFonts w:cstheme="minorHAnsi"/>
          <w:color w:val="000000"/>
          <w:shd w:val="clear" w:color="auto" w:fill="FEFEFE"/>
        </w:rPr>
      </w:pPr>
      <w:r>
        <w:rPr>
          <w:rFonts w:cstheme="minorHAnsi"/>
          <w:color w:val="000000"/>
          <w:shd w:val="clear" w:color="auto" w:fill="FEFEFE"/>
        </w:rPr>
        <w:t xml:space="preserve">Vul in onderstaande tabel jouw naam en die van jouw projectleden in. Geef aan per </w:t>
      </w:r>
      <w:proofErr w:type="spellStart"/>
      <w:r>
        <w:rPr>
          <w:rFonts w:cstheme="minorHAnsi"/>
          <w:color w:val="000000"/>
          <w:shd w:val="clear" w:color="auto" w:fill="FEFEFE"/>
        </w:rPr>
        <w:t>projectlid</w:t>
      </w:r>
      <w:proofErr w:type="spellEnd"/>
      <w:r>
        <w:rPr>
          <w:rFonts w:cstheme="minorHAnsi"/>
          <w:color w:val="000000"/>
          <w:shd w:val="clear" w:color="auto" w:fill="FEFEFE"/>
        </w:rPr>
        <w:t xml:space="preserve"> wat in jouw ogen ieders individuele bijdrage</w:t>
      </w:r>
      <w:r w:rsidR="0094476A">
        <w:rPr>
          <w:rFonts w:cstheme="minorHAnsi"/>
          <w:color w:val="000000"/>
          <w:shd w:val="clear" w:color="auto" w:fill="FEFEFE"/>
        </w:rPr>
        <w:t xml:space="preserve"> (in %)</w:t>
      </w:r>
      <w:r>
        <w:rPr>
          <w:rFonts w:cstheme="minorHAnsi"/>
          <w:color w:val="000000"/>
          <w:shd w:val="clear" w:color="auto" w:fill="FEFEFE"/>
        </w:rPr>
        <w:t xml:space="preserve"> is geweest</w:t>
      </w:r>
      <w:r w:rsidR="0094476A">
        <w:rPr>
          <w:rFonts w:cstheme="minorHAnsi"/>
          <w:color w:val="000000"/>
          <w:shd w:val="clear" w:color="auto" w:fill="FEFEFE"/>
        </w:rPr>
        <w:t>.</w:t>
      </w:r>
      <w:r>
        <w:rPr>
          <w:rFonts w:cstheme="minorHAnsi"/>
          <w:color w:val="000000"/>
          <w:shd w:val="clear" w:color="auto" w:fill="FEFEFE"/>
        </w:rPr>
        <w:t xml:space="preserve"> 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990"/>
        <w:gridCol w:w="1838"/>
        <w:gridCol w:w="6662"/>
      </w:tblGrid>
      <w:tr w:rsidR="002E3ECD" w:rsidRPr="003A3C70" w14:paraId="09FE6529" w14:textId="77777777" w:rsidTr="002E3ECD">
        <w:tc>
          <w:tcPr>
            <w:tcW w:w="1990" w:type="dxa"/>
          </w:tcPr>
          <w:p w14:paraId="2EDB212F" w14:textId="77777777" w:rsidR="002E3ECD" w:rsidRPr="003A3C70" w:rsidRDefault="002E3ECD" w:rsidP="00DF0375">
            <w:pPr>
              <w:rPr>
                <w:b/>
                <w:i/>
              </w:rPr>
            </w:pPr>
            <w:r w:rsidRPr="003A3C70">
              <w:rPr>
                <w:b/>
                <w:i/>
              </w:rPr>
              <w:t>Namen</w:t>
            </w:r>
          </w:p>
        </w:tc>
        <w:tc>
          <w:tcPr>
            <w:tcW w:w="1838" w:type="dxa"/>
          </w:tcPr>
          <w:p w14:paraId="2794D8A0" w14:textId="77777777" w:rsidR="002E3ECD" w:rsidRPr="003A3C70" w:rsidRDefault="002E3ECD" w:rsidP="00DF0375">
            <w:pPr>
              <w:rPr>
                <w:b/>
              </w:rPr>
            </w:pPr>
            <w:r w:rsidRPr="003A3C70">
              <w:rPr>
                <w:b/>
              </w:rPr>
              <w:t>Relatieve verdeling van de inspanning (%)</w:t>
            </w:r>
          </w:p>
        </w:tc>
        <w:tc>
          <w:tcPr>
            <w:tcW w:w="6662" w:type="dxa"/>
          </w:tcPr>
          <w:p w14:paraId="14472FB8" w14:textId="77777777" w:rsidR="002E3ECD" w:rsidRPr="003A3C70" w:rsidRDefault="002E3ECD" w:rsidP="00DF0375">
            <w:pPr>
              <w:rPr>
                <w:b/>
              </w:rPr>
            </w:pPr>
            <w:r w:rsidRPr="003A3C70">
              <w:rPr>
                <w:b/>
              </w:rPr>
              <w:t>Beschrijving bijdrage</w:t>
            </w:r>
          </w:p>
        </w:tc>
      </w:tr>
      <w:tr w:rsidR="002E3ECD" w:rsidRPr="00AF02DD" w14:paraId="397304D1" w14:textId="77777777" w:rsidTr="002E3ECD">
        <w:tc>
          <w:tcPr>
            <w:tcW w:w="1990" w:type="dxa"/>
          </w:tcPr>
          <w:p w14:paraId="7F7B9C06" w14:textId="77777777" w:rsidR="002E3ECD" w:rsidRPr="00AF02DD" w:rsidRDefault="002E3ECD" w:rsidP="00DF0375">
            <w:pPr>
              <w:rPr>
                <w:i/>
              </w:rPr>
            </w:pPr>
            <w:r>
              <w:rPr>
                <w:i/>
              </w:rPr>
              <w:t>Naam student 1</w:t>
            </w:r>
          </w:p>
        </w:tc>
        <w:tc>
          <w:tcPr>
            <w:tcW w:w="1838" w:type="dxa"/>
          </w:tcPr>
          <w:p w14:paraId="441D92FB" w14:textId="77777777" w:rsidR="002E3ECD" w:rsidRPr="00AF02DD" w:rsidRDefault="002E3ECD" w:rsidP="00DF0375"/>
        </w:tc>
        <w:tc>
          <w:tcPr>
            <w:tcW w:w="6662" w:type="dxa"/>
          </w:tcPr>
          <w:p w14:paraId="3D9C8A50" w14:textId="77777777" w:rsidR="002E3ECD" w:rsidRPr="00AF02DD" w:rsidRDefault="002E3ECD" w:rsidP="00DF0375"/>
        </w:tc>
      </w:tr>
      <w:tr w:rsidR="002E3ECD" w:rsidRPr="000A0624" w14:paraId="1F9C37F6" w14:textId="77777777" w:rsidTr="002E3ECD">
        <w:tc>
          <w:tcPr>
            <w:tcW w:w="1990" w:type="dxa"/>
          </w:tcPr>
          <w:p w14:paraId="0C8C9308" w14:textId="77777777" w:rsidR="002E3ECD" w:rsidRPr="00AF02DD" w:rsidRDefault="002E3ECD" w:rsidP="00DF0375">
            <w:pPr>
              <w:rPr>
                <w:i/>
              </w:rPr>
            </w:pPr>
            <w:r>
              <w:rPr>
                <w:i/>
              </w:rPr>
              <w:t>Naam student 2</w:t>
            </w:r>
          </w:p>
        </w:tc>
        <w:tc>
          <w:tcPr>
            <w:tcW w:w="1838" w:type="dxa"/>
          </w:tcPr>
          <w:p w14:paraId="07F149DD" w14:textId="77777777" w:rsidR="002E3ECD" w:rsidRPr="00AF02DD" w:rsidRDefault="002E3ECD" w:rsidP="00DF0375"/>
        </w:tc>
        <w:tc>
          <w:tcPr>
            <w:tcW w:w="6662" w:type="dxa"/>
          </w:tcPr>
          <w:p w14:paraId="4EAB605A" w14:textId="77777777" w:rsidR="002E3ECD" w:rsidRPr="00AF02DD" w:rsidRDefault="002E3ECD" w:rsidP="00DF0375"/>
        </w:tc>
      </w:tr>
      <w:tr w:rsidR="002E3ECD" w:rsidRPr="000A0624" w14:paraId="345DEF8F" w14:textId="77777777" w:rsidTr="002E3ECD">
        <w:tc>
          <w:tcPr>
            <w:tcW w:w="1990" w:type="dxa"/>
          </w:tcPr>
          <w:p w14:paraId="471B94FC" w14:textId="77777777" w:rsidR="002E3ECD" w:rsidRDefault="002E3ECD" w:rsidP="00DF0375">
            <w:pPr>
              <w:rPr>
                <w:i/>
              </w:rPr>
            </w:pPr>
            <w:r>
              <w:rPr>
                <w:i/>
              </w:rPr>
              <w:t>Naam student 3</w:t>
            </w:r>
          </w:p>
        </w:tc>
        <w:tc>
          <w:tcPr>
            <w:tcW w:w="1838" w:type="dxa"/>
          </w:tcPr>
          <w:p w14:paraId="082F5F5E" w14:textId="77777777" w:rsidR="002E3ECD" w:rsidRDefault="002E3ECD" w:rsidP="00DF0375"/>
        </w:tc>
        <w:tc>
          <w:tcPr>
            <w:tcW w:w="6662" w:type="dxa"/>
          </w:tcPr>
          <w:p w14:paraId="1C6A4822" w14:textId="77777777" w:rsidR="002E3ECD" w:rsidRDefault="002E3ECD" w:rsidP="00DF0375"/>
        </w:tc>
      </w:tr>
      <w:tr w:rsidR="002E3ECD" w:rsidRPr="000A0624" w14:paraId="78D2B6BD" w14:textId="77777777" w:rsidTr="002E3ECD">
        <w:tc>
          <w:tcPr>
            <w:tcW w:w="1990" w:type="dxa"/>
          </w:tcPr>
          <w:p w14:paraId="12BC0510" w14:textId="77777777" w:rsidR="002E3ECD" w:rsidRDefault="002E3ECD" w:rsidP="00DF0375">
            <w:pPr>
              <w:rPr>
                <w:i/>
              </w:rPr>
            </w:pPr>
            <w:r>
              <w:rPr>
                <w:i/>
              </w:rPr>
              <w:t>Naam student 4</w:t>
            </w:r>
          </w:p>
        </w:tc>
        <w:tc>
          <w:tcPr>
            <w:tcW w:w="1838" w:type="dxa"/>
          </w:tcPr>
          <w:p w14:paraId="521AEE8F" w14:textId="77777777" w:rsidR="002E3ECD" w:rsidRDefault="002E3ECD" w:rsidP="00DF0375"/>
        </w:tc>
        <w:tc>
          <w:tcPr>
            <w:tcW w:w="6662" w:type="dxa"/>
          </w:tcPr>
          <w:p w14:paraId="6E3EC32E" w14:textId="77777777" w:rsidR="002E3ECD" w:rsidRDefault="002E3ECD" w:rsidP="00DF0375"/>
        </w:tc>
      </w:tr>
      <w:tr w:rsidR="002E3ECD" w:rsidRPr="000A0624" w14:paraId="1BBFDC93" w14:textId="77777777" w:rsidTr="000F340A">
        <w:tc>
          <w:tcPr>
            <w:tcW w:w="1990" w:type="dxa"/>
          </w:tcPr>
          <w:p w14:paraId="46B97AC1" w14:textId="77777777" w:rsidR="002E3ECD" w:rsidRDefault="002E3ECD" w:rsidP="00DF0375">
            <w:pPr>
              <w:rPr>
                <w:i/>
              </w:rPr>
            </w:pPr>
            <w:r>
              <w:rPr>
                <w:i/>
              </w:rPr>
              <w:t>Naam student 5</w:t>
            </w: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14:paraId="54A70EF6" w14:textId="77777777" w:rsidR="002E3ECD" w:rsidRDefault="002E3ECD" w:rsidP="00DF0375"/>
        </w:tc>
        <w:tc>
          <w:tcPr>
            <w:tcW w:w="6662" w:type="dxa"/>
          </w:tcPr>
          <w:p w14:paraId="27F5CCD5" w14:textId="77777777" w:rsidR="002E3ECD" w:rsidRDefault="002E3ECD" w:rsidP="00DF0375"/>
        </w:tc>
      </w:tr>
      <w:tr w:rsidR="002E3ECD" w:rsidRPr="000A0624" w14:paraId="63A48C89" w14:textId="77777777" w:rsidTr="000F340A">
        <w:tc>
          <w:tcPr>
            <w:tcW w:w="1990" w:type="dxa"/>
          </w:tcPr>
          <w:p w14:paraId="2A7DBB09" w14:textId="77777777" w:rsidR="002E3ECD" w:rsidRDefault="002E3ECD" w:rsidP="00DF0375">
            <w:pPr>
              <w:rPr>
                <w:i/>
              </w:rPr>
            </w:pPr>
            <w:r>
              <w:rPr>
                <w:i/>
              </w:rPr>
              <w:t>Naam student 6</w:t>
            </w: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14:paraId="347D149F" w14:textId="08FC3D7E" w:rsidR="002E3ECD" w:rsidRPr="000F340A" w:rsidRDefault="002E3ECD" w:rsidP="00DF0375">
            <w:pPr>
              <w:rPr>
                <w:u w:val="single"/>
              </w:rPr>
            </w:pPr>
          </w:p>
        </w:tc>
        <w:tc>
          <w:tcPr>
            <w:tcW w:w="6662" w:type="dxa"/>
          </w:tcPr>
          <w:p w14:paraId="3D8CF51F" w14:textId="77777777" w:rsidR="002E3ECD" w:rsidRDefault="002E3ECD" w:rsidP="00DF0375"/>
        </w:tc>
      </w:tr>
      <w:tr w:rsidR="000F340A" w:rsidRPr="000A0624" w14:paraId="75E4FFDB" w14:textId="77777777" w:rsidTr="000F340A">
        <w:tc>
          <w:tcPr>
            <w:tcW w:w="1990" w:type="dxa"/>
          </w:tcPr>
          <w:p w14:paraId="58EB7ABD" w14:textId="77777777" w:rsidR="000F340A" w:rsidRDefault="000F340A" w:rsidP="00DF0375">
            <w:pPr>
              <w:rPr>
                <w:i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5CD09C52" w14:textId="2CF0F755" w:rsidR="000F340A" w:rsidRDefault="000F340A" w:rsidP="00DF0375">
            <w:r>
              <w:t>Totaal is 100%</w:t>
            </w:r>
          </w:p>
        </w:tc>
        <w:tc>
          <w:tcPr>
            <w:tcW w:w="6662" w:type="dxa"/>
          </w:tcPr>
          <w:p w14:paraId="4A09D2B3" w14:textId="77777777" w:rsidR="000F340A" w:rsidRDefault="000F340A" w:rsidP="00DF0375"/>
        </w:tc>
      </w:tr>
    </w:tbl>
    <w:p w14:paraId="066A28DD" w14:textId="65796796" w:rsidR="008B6E0F" w:rsidRPr="002E3ECD" w:rsidRDefault="00823968" w:rsidP="008B6E0F">
      <w:pPr>
        <w:rPr>
          <w:rFonts w:cstheme="minorHAnsi"/>
          <w:color w:val="000000"/>
          <w:shd w:val="clear" w:color="auto" w:fill="FEFEFE"/>
        </w:rPr>
      </w:pPr>
      <w:r w:rsidRPr="002E3ECD">
        <w:rPr>
          <w:rFonts w:cstheme="minorHAnsi"/>
          <w:color w:val="000000"/>
          <w:shd w:val="clear" w:color="auto" w:fill="FEFEFE"/>
        </w:rPr>
        <w:tab/>
      </w:r>
    </w:p>
    <w:p w14:paraId="0E240C93" w14:textId="180329EA" w:rsidR="002E3ECD" w:rsidRDefault="002E3ECD" w:rsidP="002E3ECD">
      <w:pPr>
        <w:pStyle w:val="ListParagraph"/>
        <w:numPr>
          <w:ilvl w:val="0"/>
          <w:numId w:val="12"/>
        </w:numPr>
        <w:rPr>
          <w:b/>
        </w:rPr>
      </w:pPr>
      <w:r w:rsidRPr="002E3ECD">
        <w:rPr>
          <w:b/>
        </w:rPr>
        <w:t>Waar ben je trots op? (max 50 woorden)</w:t>
      </w:r>
    </w:p>
    <w:p w14:paraId="4C6BA690" w14:textId="77777777" w:rsidR="002E3ECD" w:rsidRDefault="002E3ECD" w:rsidP="002E3ECD">
      <w:pPr>
        <w:pStyle w:val="ListParagraph"/>
        <w:ind w:left="360"/>
        <w:rPr>
          <w:b/>
        </w:rPr>
      </w:pPr>
    </w:p>
    <w:p w14:paraId="3756678A" w14:textId="3FD29ED4" w:rsidR="002E3ECD" w:rsidRPr="002E3ECD" w:rsidRDefault="002E3ECD" w:rsidP="002E3ECD">
      <w:pPr>
        <w:pStyle w:val="ListParagraph"/>
        <w:numPr>
          <w:ilvl w:val="0"/>
          <w:numId w:val="12"/>
        </w:numPr>
        <w:rPr>
          <w:b/>
        </w:rPr>
      </w:pPr>
      <w:r w:rsidRPr="002E3ECD">
        <w:rPr>
          <w:b/>
        </w:rPr>
        <w:t xml:space="preserve">Waar ben je minder trots op en wat kan je doen om dat in het volgende project beter te laten verlopen?  </w:t>
      </w:r>
    </w:p>
    <w:p w14:paraId="3D1C4344" w14:textId="77777777" w:rsidR="004D0B02" w:rsidRDefault="004D0B02" w:rsidP="002E3ECD">
      <w:pPr>
        <w:spacing w:after="0" w:line="240" w:lineRule="auto"/>
        <w:rPr>
          <w:color w:val="FF0000"/>
        </w:rPr>
      </w:pPr>
    </w:p>
    <w:p w14:paraId="13A65967" w14:textId="4A8A77A1" w:rsidR="002E3ECD" w:rsidRPr="001443FD" w:rsidRDefault="002E3ECD" w:rsidP="002E3ECD">
      <w:pPr>
        <w:spacing w:after="0" w:line="240" w:lineRule="auto"/>
        <w:rPr>
          <w:color w:val="FF0000"/>
        </w:rPr>
      </w:pPr>
      <w:r w:rsidRPr="001443FD">
        <w:rPr>
          <w:color w:val="FF0000"/>
        </w:rPr>
        <w:t>LET OP: Dit is een individuele reflectie. Ook als jullie binnen de groep onderdelen van elkaar kopiëren, wordt dat gezien als een onregelmatigheid.</w:t>
      </w:r>
    </w:p>
    <w:p w14:paraId="64726555" w14:textId="1D370900" w:rsidR="002E3ECD" w:rsidRDefault="002E3ECD">
      <w:pPr>
        <w:rPr>
          <w:b/>
          <w:sz w:val="28"/>
        </w:rPr>
      </w:pPr>
    </w:p>
    <w:sectPr w:rsidR="002E3ECD" w:rsidSect="009560FB">
      <w:pgSz w:w="11906" w:h="16838"/>
      <w:pgMar w:top="1418" w:right="851" w:bottom="709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BD2"/>
    <w:multiLevelType w:val="hybridMultilevel"/>
    <w:tmpl w:val="C20A8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423EE"/>
    <w:multiLevelType w:val="hybridMultilevel"/>
    <w:tmpl w:val="4148E2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EA1B78"/>
    <w:multiLevelType w:val="hybridMultilevel"/>
    <w:tmpl w:val="E04C6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C13B1"/>
    <w:multiLevelType w:val="hybridMultilevel"/>
    <w:tmpl w:val="2E3C0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66251"/>
    <w:multiLevelType w:val="hybridMultilevel"/>
    <w:tmpl w:val="2D76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E5B05"/>
    <w:multiLevelType w:val="hybridMultilevel"/>
    <w:tmpl w:val="3C96B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F3B7D"/>
    <w:multiLevelType w:val="hybridMultilevel"/>
    <w:tmpl w:val="7102B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A5BF5"/>
    <w:multiLevelType w:val="hybridMultilevel"/>
    <w:tmpl w:val="302A1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9B3664"/>
    <w:multiLevelType w:val="hybridMultilevel"/>
    <w:tmpl w:val="AFFA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36318"/>
    <w:multiLevelType w:val="multilevel"/>
    <w:tmpl w:val="DBD28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A3119C"/>
    <w:multiLevelType w:val="hybridMultilevel"/>
    <w:tmpl w:val="9894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F5307"/>
    <w:multiLevelType w:val="hybridMultilevel"/>
    <w:tmpl w:val="C0BC97E8"/>
    <w:lvl w:ilvl="0" w:tplc="79ECD3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8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10"/>
  </w:num>
  <w:num w:numId="10">
    <w:abstractNumId w:val="2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912"/>
    <w:rsid w:val="000219CB"/>
    <w:rsid w:val="0009011E"/>
    <w:rsid w:val="00093A05"/>
    <w:rsid w:val="000F340A"/>
    <w:rsid w:val="001002C6"/>
    <w:rsid w:val="001443FD"/>
    <w:rsid w:val="00145086"/>
    <w:rsid w:val="0015227C"/>
    <w:rsid w:val="00165F6F"/>
    <w:rsid w:val="00185408"/>
    <w:rsid w:val="001C7418"/>
    <w:rsid w:val="0023472C"/>
    <w:rsid w:val="00250490"/>
    <w:rsid w:val="002C572E"/>
    <w:rsid w:val="002D3F04"/>
    <w:rsid w:val="002E3ECD"/>
    <w:rsid w:val="002F2912"/>
    <w:rsid w:val="00422F1B"/>
    <w:rsid w:val="004838D9"/>
    <w:rsid w:val="004A600D"/>
    <w:rsid w:val="004D0B02"/>
    <w:rsid w:val="00566E62"/>
    <w:rsid w:val="0057627F"/>
    <w:rsid w:val="0058041B"/>
    <w:rsid w:val="00584088"/>
    <w:rsid w:val="0059419C"/>
    <w:rsid w:val="00666933"/>
    <w:rsid w:val="006C699A"/>
    <w:rsid w:val="006E08E5"/>
    <w:rsid w:val="006F2B8A"/>
    <w:rsid w:val="00705E70"/>
    <w:rsid w:val="00784F83"/>
    <w:rsid w:val="007A3641"/>
    <w:rsid w:val="007D7B40"/>
    <w:rsid w:val="007E79C3"/>
    <w:rsid w:val="00823968"/>
    <w:rsid w:val="008949EA"/>
    <w:rsid w:val="008B6E0F"/>
    <w:rsid w:val="008C4966"/>
    <w:rsid w:val="008D64C7"/>
    <w:rsid w:val="009075AA"/>
    <w:rsid w:val="0094476A"/>
    <w:rsid w:val="009560FB"/>
    <w:rsid w:val="009D2A2E"/>
    <w:rsid w:val="00A50AA1"/>
    <w:rsid w:val="00AF02DD"/>
    <w:rsid w:val="00B619F1"/>
    <w:rsid w:val="00BB440B"/>
    <w:rsid w:val="00BD38FE"/>
    <w:rsid w:val="00C230E9"/>
    <w:rsid w:val="00C25F9D"/>
    <w:rsid w:val="00C9116F"/>
    <w:rsid w:val="00CA13C8"/>
    <w:rsid w:val="00D558B8"/>
    <w:rsid w:val="00D637EF"/>
    <w:rsid w:val="00DB1E4D"/>
    <w:rsid w:val="00DB54C7"/>
    <w:rsid w:val="00DE4B82"/>
    <w:rsid w:val="00E6168E"/>
    <w:rsid w:val="00EA323D"/>
    <w:rsid w:val="00EA6317"/>
    <w:rsid w:val="00EA6D94"/>
    <w:rsid w:val="00F34B45"/>
    <w:rsid w:val="00F65D52"/>
    <w:rsid w:val="00FA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A5815"/>
  <w15:chartTrackingRefBased/>
  <w15:docId w15:val="{37C96A3D-46F3-4C96-BD24-FD14267FC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8E5"/>
  </w:style>
  <w:style w:type="paragraph" w:styleId="Heading1">
    <w:name w:val="heading 1"/>
    <w:basedOn w:val="Normal"/>
    <w:next w:val="Normal"/>
    <w:link w:val="Heading1Char"/>
    <w:uiPriority w:val="9"/>
    <w:qFormat/>
    <w:rsid w:val="009D2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5F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041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227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2A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jvdlelij\OneDrive%20-%20De%20Haagse%20Hogeschool\Onderwijs\Blok%206\Blok%206%20(1920-p2)\Praktijkopdracht\SE-6%20-%20Individuele%20reflectie%20groep%20--nummer--%20-%20--studentnummer--%20-%20--naam--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DB23C2C514946880FDD60BB649B8B" ma:contentTypeVersion="15" ma:contentTypeDescription="Een nieuw document maken." ma:contentTypeScope="" ma:versionID="c7bd0a6a02f4e7a0596b4597cb761877">
  <xsd:schema xmlns:xsd="http://www.w3.org/2001/XMLSchema" xmlns:xs="http://www.w3.org/2001/XMLSchema" xmlns:p="http://schemas.microsoft.com/office/2006/metadata/properties" xmlns:ns1="http://schemas.microsoft.com/sharepoint/v3" xmlns:ns2="6e496e8b-01eb-4da9-83ed-35ea84d17d38" xmlns:ns3="e867c4ee-97f4-4939-8c54-2270c7a7ec94" targetNamespace="http://schemas.microsoft.com/office/2006/metadata/properties" ma:root="true" ma:fieldsID="7234800e70072c7d75721d9f0e576b7d" ns1:_="" ns2:_="" ns3:_="">
    <xsd:import namespace="http://schemas.microsoft.com/sharepoint/v3"/>
    <xsd:import namespace="6e496e8b-01eb-4da9-83ed-35ea84d17d38"/>
    <xsd:import namespace="e867c4ee-97f4-4939-8c54-2270c7a7ec94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496e8b-01eb-4da9-83ed-35ea84d17d3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7c4ee-97f4-4939-8c54-2270c7a7ec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Flow_SignoffStatus" ma:index="22" nillable="true" ma:displayName="Afmeldingsstatus" ma:internalName="Afmeldingsstatus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Flow_SignoffStatus xmlns="e867c4ee-97f4-4939-8c54-2270c7a7ec9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8BE461-C4A2-437F-8FA0-868CF6076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e496e8b-01eb-4da9-83ed-35ea84d17d38"/>
    <ds:schemaRef ds:uri="e867c4ee-97f4-4939-8c54-2270c7a7ec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98F682-45AA-4F57-AB45-D25EA2F79AA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867c4ee-97f4-4939-8c54-2270c7a7ec94"/>
  </ds:schemaRefs>
</ds:datastoreItem>
</file>

<file path=customXml/itemProps3.xml><?xml version="1.0" encoding="utf-8"?>
<ds:datastoreItem xmlns:ds="http://schemas.openxmlformats.org/officeDocument/2006/customXml" ds:itemID="{14BF0AD4-B160-40CA-B4AD-89226CE2C9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SE-6 - Individuele reflectie groep --nummer-- - --studentnummer-- - --naam--</Template>
  <TotalTime>27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HHS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J. van der Lelij</dc:creator>
  <cp:keywords/>
  <dc:description/>
  <cp:lastModifiedBy>Anneke Wieman</cp:lastModifiedBy>
  <cp:revision>6</cp:revision>
  <dcterms:created xsi:type="dcterms:W3CDTF">2021-03-27T11:32:00Z</dcterms:created>
  <dcterms:modified xsi:type="dcterms:W3CDTF">2022-04-05T09:43:00Z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0x010100517DB23C2C514946880FDD60BB649B8B</vt:lpwstr>
  </property>
</Properties>
</file>